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RoguelikeGame测试用例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一.安装与运行..................................................................................3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1.1游戏安装...................................................................................3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 游戏运行..................................................................................3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二.游戏界面......................................................................................3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 游戏启动界面...........................................................................3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2.2 游戏暂停界面...........................................................................4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2.3 游戏场景切换...........................................................................4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2.3 游戏结束画面（角色死亡）....................................................5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2.4 游戏结束画面（BOSS死亡）..................................................5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三.游戏音乐与动画..........................................................................5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3.1游戏引入动画...........................................................................5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3.2 游戏背景音乐..........................................................................6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3.3 场景背景音乐的关闭..............................................................6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3.4 游戏音效.................................................................................6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3.5 游戏结束动画.......................................................................7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四.角色操作..................................................................................7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4.1 角色左右移动.......................................................................7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4.2 角色跳跃..............................................................................8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4.3 角色攻击..............................................................................8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4.4 角色血量和生命值..............................................................8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五.怪物属性..................................................................................9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草履虫.................................................................................9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 骷髅骑士_物理攻击............................................................9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5.3 骷髅骑士_魔法攻击............................................................10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5.4 BOSS.....................................................................................10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六.像素效果.................................................................................10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6.1 重生效果.............................................................................10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6.2 击打效果.............................................................................11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6.3 死亡效果.............................................................................11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七.卸载游戏.................................................................................</w:t>
      </w:r>
      <w:bookmarkStart w:id="0" w:name="_GoBack"/>
      <w:bookmarkEnd w:id="0"/>
      <w:r>
        <w:rPr>
          <w:rFonts w:hint="eastAsia"/>
          <w:lang w:val="en-US" w:eastAsia="zh-CN"/>
        </w:rPr>
        <w:t>11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7.1卸载RuguelikeGame游戏....................................................11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一．安装与运行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1.1游戏安装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  <w:lang w:val="en-US" w:eastAsia="zh-CN"/>
              </w:rPr>
              <w:t>拷贝文件夹实现安装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1.1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1.拷贝已有的文件夹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2.若exe文件能成功启动即视作安装成功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1.应用程序可以装入设备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2.应用程序的图标在设备中显示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1.2游戏运行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点击exe文件实现游戏运行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1.点击exe文件启动游戏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2.进入unity配置界面，所有选项默认即可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3.点击“play”并进入主界面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1.应用程序可以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正常被点击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2.应用程序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会先进入unity的配置界面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3.应用程序可以成功打开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二．游戏界面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游戏启动界面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游戏开始时的主界面，可以选择创建新游戏与退出游戏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2.1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1.点击“New Game”可以创建一个新的游戏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2.点击“Quit Game”退出游戏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按钮可以点击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2.按钮点击后会输出相应的结果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游戏暂停界面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游戏过程中按下“Esc”键可以暂停游戏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2.2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按下“Esc”键游戏暂停并进入暂停界面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再次按下“Esc”键可以返回游戏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按下“Quit To Main”按钮可以回到主界面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1.界面可以正常弹出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按钮可以点击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3.按钮点击后会输出相应的结果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第一个按钮无法点击，但无伤大雅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游戏场景切换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将第一关的怪物都打败后，在第一个场景最后按下“A”键可以切换到下一个场景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2.3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需打败本场景所有怪物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角色到达场景末尾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按下键盘“A”键即可切换到下个场景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若未打败所有怪物，无法到达场景末尾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按下“A”键后可以切换场景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切换到既定的场景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游戏结束界面（角色死亡）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角色生命值归零后，会弹出“Game Over”界面，三秒后返回主界面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2.4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角色生命值归零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弹出“Game Over”界面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三秒后返回主界面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正确弹出“Game Over”界面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正确返回主界面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游戏结束界面（BOSS死亡）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BOSS被打败后，会弹出一段结局动画，动画结束后返回主界面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2.5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1.BOSS生命值归零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1.正确弹出结局动画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2.正确返回主界面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三．游戏音乐与动画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游戏引入动画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创建新游戏后，会先进入一个10秒左右的剧情引入动画。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3.1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1.在主界面点击“New Game”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1.弹出一个10秒左右的动画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2.动画结束后切换到第一个游戏场景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游戏背景音乐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游戏引入动画和游戏场景中的背景音乐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3.2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1.进入游戏引入动画或游戏场景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1.会有对应的BGM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场景背景音乐的关闭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游戏场景中的BGM可以按下“1”键关闭，按下“2”键开启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3.3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进入游戏场景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按下“1”键关闭背景音乐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按下“2”键开启背景音乐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1.背景音乐会根据按键的按下作出正确的反应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 游戏音效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角色攻击、受攻击以及怪物攻击时会有相应音效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3.4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1.进入游戏场景，玩家进行对应操作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1.玩家的每一个有音效的操作都会有对应的音效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 游戏结束动画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BOSS被击败后，会有一段结尾动画。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3.3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1.在最终关卡击败BOSS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1.弹出结尾动画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2.动画结束后返回主画面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四．角色操作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 角色左右移动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键盘上的左右键可以控制角色左右移动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4.1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进入游戏场景，玩家进行对应操作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键盘左键对应角色向左奔跑，键盘右键对应角色向右奔跑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1.玩家的操作角色能给予正确和及时的响应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 角色跳跃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键盘上的空格键可以控制角色跳跃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4.2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1.进入游戏场景，玩家进行对应操作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2.空格键可以控制角色跳跃，但跳跃范围会有限制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1.玩家的操作角色能给予正确和及时的响应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2.角色无法跳出背景范围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 角色攻击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键盘上的“A”键可以控制角色攻击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4.3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1进入游戏场景，玩家进行对应操作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2.按下“A”键角色切换到攻击动画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1.玩家的操作角色能给予正确和及时的响应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2.攻击时与怪物会有相应的互动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 角色血量与生命值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角色有三条命，每条命有5点血量；血量归零会使生命值减一并回到当前场景初始出生点，血量在场景切换后会回满，生命值不会，生命值归零后角色死亡，游戏结束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4.4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1进入游戏场景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2.左上角会显示角色的生命值与血量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1.怪物伤害角色时会减少角色血量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2.角色血量为零时回到出生点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3.角色生命值为零时游戏结束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4.切换场景血量回满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5.切换场景生命值不变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五．怪物属性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 草履虫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在一定范围移动，共有5点血量，物理攻击，接触到角色减少角色一点血量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5.1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1.进入游戏，角色攻击草履虫或被攻击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1.角色每次对草履虫造成一点伤害，共五次将其击杀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2.草履虫每次接触角色对其造成一点伤害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3.草履虫攻击时会有相应音效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 骷髅骑士_物理攻击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在一定范围移动，共有10点血量，物理攻击，接触到角色挥剑并减少角色一点血量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5.2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1.进入游戏，角色攻击骷髅骑士或被攻击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1.角色每次对骷髅骑士造成一点伤害，共十次将其击杀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2.骷髅骑士每次接触角色对其造成一点伤害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3.骷髅骑士挥剑时会有相应音效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 骷髅骑士_魔法攻击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位置固定，共有10点血量，魔法攻击，当角色正面靠近时会发射魔法圈，每个魔法圈对角色造成一点伤害，角色在该骷髅骑士背后时不会有反应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5.3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进入游戏，角色靠近骷髅骑士，骷髅骑士发射魔法圈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背后靠近角色时骷髅骑士不会有反应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1.角色每次对骷髅骑士造成一点伤害，共十次将其击杀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2.魔法圈每次接触角色对其造成一点伤害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3.骷髅骑士施法时会有相应音效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 BOSS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RLG_TEST5.4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位置固定，共有25点血量，远程+近战攻击，当角色正面靠近时会发射随机位置的电浆球，每个造成1点伤害，电球可以被角色消灭；角色贴近BOSS时也会受到一点伤害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5.4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角色进入BOSS游戏场景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角色进入既定区域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角色贴近Boss攻击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BOSS有相应动画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BOSS能发射随机位置的电球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电球能对角色造成伤害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BOSS本身能对角色造成伤害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六．像素效果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6.1 重生效果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角色在地图左边重生是会有黄色的像素效果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6.1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游戏场景中角色血量归零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角色在重生点重生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1.重生时会有黄色的像素效果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6.2 击打效果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角色攻击到怪物上时会有鲜红色的击打效果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6.2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玩家按下“A”键攻击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攻击到怪物身体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1.击打时会有鲜红色的像素效果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6.3 死亡效果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角色或怪物死亡时会有暗红色的死亡效果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6.3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角色死亡</w:t>
            </w:r>
          </w:p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怪物死亡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1.死亡时角色或怪物消失，留下暗红色的像素死亡效果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游戏卸载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 卸载RougelikeGame游戏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3163"/>
        <w:gridCol w:w="325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用例唯一标识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i/>
                <w:sz w:val="24"/>
                <w:lang w:val="en-US" w:eastAsia="zh-CN"/>
              </w:rPr>
            </w:pPr>
            <w:r>
              <w:rPr>
                <w:rFonts w:hint="eastAsia"/>
                <w:i/>
                <w:sz w:val="24"/>
                <w:lang w:val="en-US" w:eastAsia="zh-CN"/>
              </w:rPr>
              <w:t>RLG_TEST7.1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用例描述（功能描述）</w:t>
            </w:r>
          </w:p>
        </w:tc>
        <w:tc>
          <w:tcPr>
            <w:tcW w:w="7162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本地卸载游戏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环境描述</w:t>
            </w:r>
          </w:p>
        </w:tc>
        <w:tc>
          <w:tcPr>
            <w:tcW w:w="716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Windows64位平台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实例编号</w:t>
            </w:r>
          </w:p>
        </w:tc>
        <w:tc>
          <w:tcPr>
            <w:tcW w:w="3163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操作步骤</w:t>
            </w:r>
          </w:p>
        </w:tc>
        <w:tc>
          <w:tcPr>
            <w:tcW w:w="3259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期望输出</w:t>
            </w:r>
          </w:p>
        </w:tc>
        <w:tc>
          <w:tcPr>
            <w:tcW w:w="740" w:type="dxa"/>
            <w:shd w:val="clear" w:color="auto" w:fill="99CCFF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7.1</w:t>
            </w:r>
          </w:p>
        </w:tc>
        <w:tc>
          <w:tcPr>
            <w:tcW w:w="31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1.删除文件夹完成卸载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1.RougelikeGame从电脑中被删除</w:t>
            </w:r>
          </w:p>
        </w:tc>
        <w:tc>
          <w:tcPr>
            <w:tcW w:w="7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与期望相符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4523" w:type="dxa"/>
            <w:gridSpan w:val="2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测试人员：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王柘雨</w:t>
            </w:r>
          </w:p>
        </w:tc>
        <w:tc>
          <w:tcPr>
            <w:tcW w:w="399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测试时间：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18/6/2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360" w:type="dxa"/>
            <w:shd w:val="clear" w:color="auto" w:fill="99CCFF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7162" w:type="dxa"/>
            <w:gridSpan w:val="3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AFF4F"/>
    <w:multiLevelType w:val="singleLevel"/>
    <w:tmpl w:val="90EAFF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A98738"/>
    <w:multiLevelType w:val="singleLevel"/>
    <w:tmpl w:val="91A987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CDD16B4"/>
    <w:multiLevelType w:val="singleLevel"/>
    <w:tmpl w:val="ACDD16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C945E57"/>
    <w:multiLevelType w:val="singleLevel"/>
    <w:tmpl w:val="CC945E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5799E62"/>
    <w:multiLevelType w:val="singleLevel"/>
    <w:tmpl w:val="15799E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48D714D"/>
    <w:multiLevelType w:val="singleLevel"/>
    <w:tmpl w:val="248D71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72504F6"/>
    <w:multiLevelType w:val="singleLevel"/>
    <w:tmpl w:val="272504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786A3C"/>
    <w:multiLevelType w:val="singleLevel"/>
    <w:tmpl w:val="30786A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59154F6"/>
    <w:multiLevelType w:val="singleLevel"/>
    <w:tmpl w:val="359154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1C09E95"/>
    <w:multiLevelType w:val="singleLevel"/>
    <w:tmpl w:val="51C09E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2BC9CF5"/>
    <w:multiLevelType w:val="singleLevel"/>
    <w:tmpl w:val="52BC9CF5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11">
    <w:nsid w:val="66C8E07E"/>
    <w:multiLevelType w:val="singleLevel"/>
    <w:tmpl w:val="66C8E0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2B3E71B"/>
    <w:multiLevelType w:val="singleLevel"/>
    <w:tmpl w:val="72B3E7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D464C9F"/>
    <w:multiLevelType w:val="singleLevel"/>
    <w:tmpl w:val="7D464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62947"/>
    <w:rsid w:val="04610CD7"/>
    <w:rsid w:val="1AEB34F5"/>
    <w:rsid w:val="27447A88"/>
    <w:rsid w:val="32F3670E"/>
    <w:rsid w:val="43462947"/>
    <w:rsid w:val="47F71269"/>
    <w:rsid w:val="4BD71635"/>
    <w:rsid w:val="4D5C3353"/>
    <w:rsid w:val="4E8A674F"/>
    <w:rsid w:val="502D1FA6"/>
    <w:rsid w:val="50B0229D"/>
    <w:rsid w:val="5571793F"/>
    <w:rsid w:val="58CD007F"/>
    <w:rsid w:val="687C31D2"/>
    <w:rsid w:val="68F8275A"/>
    <w:rsid w:val="6BD349AA"/>
    <w:rsid w:val="6D535020"/>
    <w:rsid w:val="6D9A0684"/>
    <w:rsid w:val="725B6870"/>
    <w:rsid w:val="727C41A0"/>
    <w:rsid w:val="763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semiHidden/>
    <w:qFormat/>
    <w:uiPriority w:val="0"/>
  </w:style>
  <w:style w:type="paragraph" w:styleId="9">
    <w:name w:val="toc 2"/>
    <w:basedOn w:val="1"/>
    <w:next w:val="1"/>
    <w:semiHidden/>
    <w:qFormat/>
    <w:uiPriority w:val="0"/>
    <w:pPr>
      <w:ind w:left="420" w:leftChars="200"/>
    </w:pPr>
  </w:style>
  <w:style w:type="character" w:styleId="11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8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2018-06-02T02:32:00Z</dcterms:created>
  <dc:creator>Αιγόκερως</dc:creator>
  <cp:lastModifiedBy>Αιγόκερως</cp:lastModifiedBy>
  <dcterms:modified xsi:type="dcterms:W3CDTF">2018-06-03T07:43:59Z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